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72C9C" w14:textId="61DD5BCE" w:rsidR="005E50C2" w:rsidRDefault="00220AA3">
      <w:pPr>
        <w:pStyle w:val="Title"/>
      </w:pPr>
      <w:r>
        <w:t>Project 0</w:t>
      </w:r>
      <w:r w:rsidR="007878A9">
        <w:t>2</w:t>
      </w:r>
    </w:p>
    <w:p w14:paraId="5967469F" w14:textId="44919FF2" w:rsidR="00220AA3" w:rsidRPr="00220AA3" w:rsidRDefault="00957FDB" w:rsidP="00220AA3">
      <w:pPr>
        <w:pStyle w:val="Subtitle"/>
      </w:pPr>
      <w:r>
        <w:t>CPSC-236</w:t>
      </w:r>
      <w:r w:rsidR="00410E48">
        <w:t xml:space="preserve"> 201</w:t>
      </w:r>
      <w:r w:rsidR="00884F5C">
        <w:t>9</w:t>
      </w:r>
      <w:r w:rsidR="00EB5642">
        <w:t>FAO</w:t>
      </w:r>
    </w:p>
    <w:p w14:paraId="6A0D1574" w14:textId="77777777" w:rsidR="005E50C2" w:rsidRDefault="008D33A7">
      <w:pPr>
        <w:pStyle w:val="Heading1"/>
      </w:pPr>
      <w:r>
        <w:t>Summary</w:t>
      </w:r>
    </w:p>
    <w:p w14:paraId="12FCFF3A" w14:textId="60847430" w:rsidR="005E50C2" w:rsidRDefault="008D33A7">
      <w:r>
        <w:t xml:space="preserve">Create </w:t>
      </w:r>
      <w:r w:rsidR="007878A9">
        <w:t xml:space="preserve">a simple console application with five (5) defined functions for the five (5) base operators (+ - * / %) and demonstrate those </w:t>
      </w:r>
      <w:r w:rsidR="002854B0">
        <w:t>functions in the Main method, printing their results to the screen.</w:t>
      </w:r>
    </w:p>
    <w:p w14:paraId="0ED7FFC2" w14:textId="77777777" w:rsidR="008D33A7" w:rsidRDefault="008D33A7" w:rsidP="008D33A7">
      <w:pPr>
        <w:pStyle w:val="Heading1"/>
      </w:pPr>
      <w:r>
        <w:t>Details</w:t>
      </w:r>
    </w:p>
    <w:p w14:paraId="0F7B64FC" w14:textId="288CB376" w:rsidR="008D33A7" w:rsidRDefault="008D33A7" w:rsidP="008D33A7">
      <w:r>
        <w:t>Starting with a prem</w:t>
      </w:r>
      <w:r w:rsidR="003C0E6C">
        <w:t>ade C# console application in Visual Studio</w:t>
      </w:r>
      <w:r>
        <w:t xml:space="preserve">, </w:t>
      </w:r>
      <w:r w:rsidR="002854B0">
        <w:t>you are to define five (5) methods: add, subtract, multiply, divide, and modulo</w:t>
      </w:r>
      <w:r w:rsidR="00C51D66">
        <w:t>. Each method should take two parameters of data type int</w:t>
      </w:r>
      <w:r w:rsidR="00B96E25">
        <w:t xml:space="preserve"> and have a return type of data type int.</w:t>
      </w:r>
    </w:p>
    <w:p w14:paraId="3025C4B1" w14:textId="245CAFDD" w:rsidR="00BE2742" w:rsidRDefault="00B96E25" w:rsidP="008D33A7">
      <w:r>
        <w:t xml:space="preserve">In the Main method, using Console.WriteLine(), call each newly defined method and </w:t>
      </w:r>
      <w:r w:rsidR="00BE2742">
        <w:t xml:space="preserve">print the results to the screen preceded by the result. For example, calling your defined Sum() method </w:t>
      </w:r>
      <w:r w:rsidR="0059504A">
        <w:t xml:space="preserve">with parameters 5 and 7 </w:t>
      </w:r>
      <w:r w:rsidR="00BE2742">
        <w:t>would print</w:t>
      </w:r>
    </w:p>
    <w:p w14:paraId="3BF04DDA" w14:textId="12D3764C" w:rsidR="0059504A" w:rsidRDefault="0059504A" w:rsidP="008D33A7">
      <w:r>
        <w:t>Sum: 12</w:t>
      </w:r>
    </w:p>
    <w:p w14:paraId="556E0040" w14:textId="21CC1CB0" w:rsidR="0059504A" w:rsidRDefault="0059504A" w:rsidP="008D33A7">
      <w:r>
        <w:t>to the screen.</w:t>
      </w:r>
    </w:p>
    <w:p w14:paraId="0BDDD12C" w14:textId="3FACEF29" w:rsidR="00C67634" w:rsidRPr="00C67634" w:rsidRDefault="00502180" w:rsidP="00C67634">
      <w:pPr>
        <w:pStyle w:val="IntenseQuote"/>
        <w:rPr>
          <w:color w:val="auto"/>
          <w:sz w:val="17"/>
          <w:szCs w:val="17"/>
        </w:rPr>
      </w:pPr>
      <w:r>
        <w:t>Comments!</w:t>
      </w:r>
      <w:r w:rsidR="00C67634">
        <w:br/>
      </w:r>
      <w:r>
        <w:rPr>
          <w:color w:val="auto"/>
          <w:sz w:val="17"/>
          <w:szCs w:val="17"/>
        </w:rPr>
        <w:t xml:space="preserve">Please provide a definition comment for each method, defining a description, </w:t>
      </w:r>
      <w:r w:rsidR="00087EA7">
        <w:rPr>
          <w:color w:val="auto"/>
          <w:sz w:val="17"/>
          <w:szCs w:val="17"/>
        </w:rPr>
        <w:t>parameters, and a return type.</w:t>
      </w:r>
    </w:p>
    <w:p w14:paraId="57AE2C3F" w14:textId="77777777" w:rsidR="00C67634" w:rsidRDefault="00C67634" w:rsidP="00C67634">
      <w:pPr>
        <w:pStyle w:val="Heading1"/>
      </w:pPr>
      <w:r>
        <w:t>Grading</w:t>
      </w:r>
    </w:p>
    <w:p w14:paraId="4FE44D9E" w14:textId="77777777" w:rsidR="00C67634" w:rsidRDefault="00C67634" w:rsidP="00C67634">
      <w:r>
        <w:t xml:space="preserve">Assignment is worth </w:t>
      </w:r>
      <w:r>
        <w:rPr>
          <w:b/>
          <w:u w:val="single"/>
        </w:rPr>
        <w:t>25</w:t>
      </w:r>
      <w:r>
        <w:t xml:space="preserve"> points. You will be graded on:</w:t>
      </w:r>
    </w:p>
    <w:p w14:paraId="04829359" w14:textId="7AA5F141" w:rsidR="00C67634" w:rsidRDefault="00087EA7" w:rsidP="00C67634">
      <w:pPr>
        <w:pStyle w:val="ListParagraph"/>
        <w:numPr>
          <w:ilvl w:val="0"/>
          <w:numId w:val="3"/>
        </w:numPr>
      </w:pPr>
      <w:r>
        <w:t>Having the five (5) correctly defined and functional methods</w:t>
      </w:r>
    </w:p>
    <w:p w14:paraId="4B25475E" w14:textId="34FB5BD2" w:rsidR="00087EA7" w:rsidRDefault="00087EA7" w:rsidP="00C67634">
      <w:pPr>
        <w:pStyle w:val="ListParagraph"/>
        <w:numPr>
          <w:ilvl w:val="0"/>
          <w:numId w:val="3"/>
        </w:numPr>
      </w:pPr>
      <w:r>
        <w:t>Calling the five (5) methods correctly and printing their results to the screen as explained</w:t>
      </w:r>
    </w:p>
    <w:p w14:paraId="205B74DB" w14:textId="77777777" w:rsidR="00C67634" w:rsidRDefault="00C67634" w:rsidP="00C67634">
      <w:pPr>
        <w:pStyle w:val="ListParagraph"/>
        <w:numPr>
          <w:ilvl w:val="0"/>
          <w:numId w:val="3"/>
        </w:numPr>
      </w:pPr>
      <w:r>
        <w:t>Having a compile-able application within Visual Studio</w:t>
      </w:r>
    </w:p>
    <w:p w14:paraId="6F9EBFE3" w14:textId="77777777" w:rsidR="00C67634" w:rsidRDefault="00C67634" w:rsidP="00C67634">
      <w:pPr>
        <w:pStyle w:val="ListParagraph"/>
        <w:numPr>
          <w:ilvl w:val="0"/>
          <w:numId w:val="3"/>
        </w:numPr>
      </w:pPr>
      <w:r>
        <w:t>Correctly turning in the assignment – naming convention, correct files submitted</w:t>
      </w:r>
    </w:p>
    <w:p w14:paraId="2FFD3E4A" w14:textId="6F3E85EB" w:rsidR="003C0E6C" w:rsidRDefault="003C0E6C" w:rsidP="003C0E6C">
      <w:pPr>
        <w:pStyle w:val="Heading1"/>
      </w:pPr>
      <w:r>
        <w:t>Submitting</w:t>
      </w:r>
    </w:p>
    <w:p w14:paraId="48CE12AB" w14:textId="12B8A310" w:rsidR="00C67634" w:rsidRPr="00C67634" w:rsidRDefault="003C0E6C" w:rsidP="00C67634">
      <w:r>
        <w:t xml:space="preserve">Turn in your zipped solution folder to Blackboard. Make sure to name the zipped file </w:t>
      </w:r>
      <w:r>
        <w:rPr>
          <w:i/>
        </w:rPr>
        <w:t>firstInitialLastName</w:t>
      </w:r>
      <w:r>
        <w:t>_proj0</w:t>
      </w:r>
      <w:r w:rsidR="00685C9D">
        <w:t>2</w:t>
      </w:r>
      <w:r>
        <w:t>. For example, cBoyd_proj0</w:t>
      </w:r>
      <w:r w:rsidR="00685C9D">
        <w:t>2</w:t>
      </w:r>
      <w:bookmarkStart w:id="0" w:name="_GoBack"/>
      <w:bookmarkEnd w:id="0"/>
      <w:r>
        <w:t>.zip.</w:t>
      </w:r>
    </w:p>
    <w:sectPr w:rsidR="00C67634" w:rsidRPr="00C676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23ADD"/>
    <w:multiLevelType w:val="hybridMultilevel"/>
    <w:tmpl w:val="0306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AA3"/>
    <w:rsid w:val="00087EA7"/>
    <w:rsid w:val="00220AA3"/>
    <w:rsid w:val="002854B0"/>
    <w:rsid w:val="002C5DD8"/>
    <w:rsid w:val="003C0E6C"/>
    <w:rsid w:val="00410E48"/>
    <w:rsid w:val="00502180"/>
    <w:rsid w:val="0059504A"/>
    <w:rsid w:val="005E50C2"/>
    <w:rsid w:val="00685C9D"/>
    <w:rsid w:val="006B00A3"/>
    <w:rsid w:val="007878A9"/>
    <w:rsid w:val="00884F5C"/>
    <w:rsid w:val="008D33A7"/>
    <w:rsid w:val="00957FDB"/>
    <w:rsid w:val="00A37433"/>
    <w:rsid w:val="00B96E25"/>
    <w:rsid w:val="00BE2742"/>
    <w:rsid w:val="00C51D66"/>
    <w:rsid w:val="00C67634"/>
    <w:rsid w:val="00EB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D423"/>
  <w15:chartTrackingRefBased/>
  <w15:docId w15:val="{28D9B2BD-C751-4091-97FC-6486E31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256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Boyd</dc:creator>
  <cp:keywords/>
  <cp:lastModifiedBy>Christopher Boyd</cp:lastModifiedBy>
  <cp:revision>18</cp:revision>
  <dcterms:created xsi:type="dcterms:W3CDTF">2015-02-03T01:29:00Z</dcterms:created>
  <dcterms:modified xsi:type="dcterms:W3CDTF">2019-09-06T16:23:00Z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